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</w:p>
    <w:p w:rsidR="00070960" w:rsidRDefault="00070960" w:rsidP="00070960">
      <w:r>
        <w:t xml:space="preserve">A chain of supermarkets holds information about its </w:t>
      </w:r>
      <w:r w:rsidRPr="000F6C9C">
        <w:rPr>
          <w:b/>
        </w:rPr>
        <w:t>products in MySQL database</w:t>
      </w:r>
      <w:r>
        <w:t xml:space="preserve"> consisting of the tables </w:t>
      </w:r>
      <w:r w:rsidR="00340AB6">
        <w:t xml:space="preserve">like the </w:t>
      </w:r>
      <w:r>
        <w:t xml:space="preserve">shown </w:t>
      </w:r>
      <w:r w:rsidR="00340AB6">
        <w:t>below</w:t>
      </w:r>
      <w:r>
        <w:t>:</w:t>
      </w:r>
    </w:p>
    <w:p w:rsidR="00070960" w:rsidRDefault="00070960" w:rsidP="00070960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070960" w:rsidRPr="004C007D" w:rsidTr="00C26319">
        <w:tc>
          <w:tcPr>
            <w:tcW w:w="95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7F6565" w:rsidRPr="004C007D" w:rsidTr="00C26319">
        <w:tc>
          <w:tcPr>
            <w:tcW w:w="964" w:type="dxa"/>
          </w:tcPr>
          <w:p w:rsidR="007F6565" w:rsidRPr="004C007D" w:rsidRDefault="0067020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F6565"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 w:rsidR="003341A0"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Default="00D23C9B" w:rsidP="00D46F00">
      <w:r>
        <w:t>For testing purposes please f</w:t>
      </w:r>
      <w:r w:rsidR="00D46F00">
        <w:t xml:space="preserve">ill at least </w:t>
      </w:r>
      <w:r>
        <w:t>50</w:t>
      </w:r>
      <w:r w:rsidR="00D46F00">
        <w:t xml:space="preserve"> products, at least 20 vendors and at least 5 measures.</w:t>
      </w:r>
      <w:r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sales reports from ZIP file </w:t>
      </w:r>
      <w:r w:rsidR="00B668B5">
        <w:t xml:space="preserve">and product data from MySQL </w:t>
      </w:r>
      <w:r>
        <w:t xml:space="preserve">into SQL Server, generate PDF </w:t>
      </w:r>
      <w:r w:rsidR="00571182">
        <w:t>aggregated reports</w:t>
      </w:r>
      <w:r w:rsidR="00B668B5">
        <w:t xml:space="preserve"> and XML sales reports, create product reports as JSON documents and load them into </w:t>
      </w:r>
      <w:r w:rsidR="00B668B5">
        <w:rPr>
          <w:noProof/>
        </w:rPr>
        <w:t>MongoDB</w:t>
      </w:r>
      <w:r w:rsidR="00B668B5">
        <w:t xml:space="preserve">, load vendor expenses from XML file, read </w:t>
      </w:r>
      <w:r w:rsidR="006320C6">
        <w:t>taxes</w:t>
      </w:r>
      <w:r w:rsidR="00B668B5">
        <w:t xml:space="preserve"> from SQLite and calculate vendor's total results and write them into Exce</w:t>
      </w:r>
      <w:r w:rsidR="00380B60">
        <w:t>l file:</w:t>
      </w:r>
    </w:p>
    <w:p w:rsidR="00B668B5" w:rsidRDefault="00380B60" w:rsidP="00380B6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1D81D66">
            <wp:extent cx="6486525" cy="47235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09737" cy="47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960" w:rsidRDefault="00302CDC" w:rsidP="00070960">
      <w:pPr>
        <w:pStyle w:val="Heading2"/>
      </w:pPr>
      <w:r>
        <w:t xml:space="preserve">Problem #1 – </w:t>
      </w:r>
      <w:r w:rsidR="00B62664">
        <w:t xml:space="preserve">Load Excel </w:t>
      </w:r>
      <w:r w:rsidR="006E7EE1">
        <w:t xml:space="preserve">Sales </w:t>
      </w:r>
      <w:r w:rsidR="00B62664">
        <w:t>Reports from ZIP File</w:t>
      </w:r>
    </w:p>
    <w:p w:rsidR="00697687" w:rsidRDefault="00070960" w:rsidP="00496CA8">
      <w:r>
        <w:t xml:space="preserve">Suppose you </w:t>
      </w:r>
      <w:r w:rsidR="00792CC8">
        <w:t>have</w:t>
      </w:r>
      <w:r>
        <w:t xml:space="preserve"> the </w:t>
      </w:r>
      <w:r w:rsidRPr="008B283F">
        <w:rPr>
          <w:b/>
        </w:rPr>
        <w:t>MySQL database “Supermarket”</w:t>
      </w:r>
      <w:r>
        <w:t xml:space="preserve"> holding information about the vendors and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070960" w:rsidRDefault="00070960" w:rsidP="00496CA8">
      <w:r>
        <w:t>Your task is to</w:t>
      </w:r>
      <w:r w:rsidR="00604540">
        <w:rPr>
          <w:lang w:val="bg-BG"/>
        </w:rPr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the Excel reports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</w:t>
      </w:r>
      <w:r w:rsidR="00C139FD" w:rsidRPr="00173C40">
        <w:t xml:space="preserve">You </w:t>
      </w:r>
      <w:r w:rsidR="005F1E66" w:rsidRPr="00173C40">
        <w:t>may</w:t>
      </w:r>
      <w:r w:rsidR="00C139FD" w:rsidRPr="00173C40">
        <w:t xml:space="preserve"> need </w:t>
      </w:r>
      <w:r w:rsidR="00697687" w:rsidRPr="00173C40">
        <w:t xml:space="preserve">to </w:t>
      </w:r>
      <w:r w:rsidR="00C139FD" w:rsidRPr="00173C40">
        <w:t>preliminary</w:t>
      </w:r>
      <w:r w:rsidR="00697687" w:rsidRPr="00173C40">
        <w:t xml:space="preserve"> </w:t>
      </w:r>
      <w:r w:rsidR="00C139FD" w:rsidRPr="00173C40">
        <w:t xml:space="preserve">design a database schema to hold all data about </w:t>
      </w:r>
      <w:r w:rsidR="00697687" w:rsidRPr="00173C40">
        <w:t xml:space="preserve">the </w:t>
      </w:r>
      <w:r w:rsidR="00C139FD" w:rsidRPr="00173C40">
        <w:t>products (data from the MySQL database and data from the Excel files)</w:t>
      </w:r>
      <w:r w:rsidR="005F1E66" w:rsidRPr="00173C40">
        <w:t xml:space="preserve"> or use the "code-first" approach to move the DB schema from MySQL to SQL Server</w:t>
      </w:r>
      <w:r w:rsidR="00C139FD" w:rsidRPr="00173C40">
        <w:t xml:space="preserve">. </w:t>
      </w:r>
      <w:r w:rsidR="00604540" w:rsidRPr="00173C40">
        <w:t>Y</w:t>
      </w:r>
      <w:r w:rsidR="00C139FD" w:rsidRPr="00173C40">
        <w:t xml:space="preserve">our C# program </w:t>
      </w:r>
      <w:r w:rsidR="00507C61" w:rsidRPr="00173C40">
        <w:t>should</w:t>
      </w:r>
      <w:r w:rsidR="00C139FD" w:rsidRPr="00173C40">
        <w:t xml:space="preserve"> </w:t>
      </w:r>
      <w:r w:rsidR="00604540" w:rsidRPr="00173C40">
        <w:t>also move the products data from MySQL to SQL Server</w:t>
      </w:r>
      <w:r w:rsidR="00C139FD" w:rsidRPr="00173C40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9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>ZIP file could contain few hundred dates (folders), each holding few hundreds Excel files, each holding thousands of products sold.</w:t>
      </w:r>
    </w:p>
    <w:p w:rsidR="00380B60" w:rsidRDefault="00380B60" w:rsidP="00496CA8">
      <w:r w:rsidRPr="00A17FA8">
        <w:rPr>
          <w:b/>
        </w:rPr>
        <w:t>Input</w:t>
      </w:r>
      <w:r>
        <w:t>: MySQL database</w:t>
      </w:r>
      <w:r w:rsidR="00CA693F">
        <w:t>;</w:t>
      </w:r>
      <w:r>
        <w:t xml:space="preserve"> 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B62664" w:rsidRDefault="00B62664" w:rsidP="00B62664">
      <w:pPr>
        <w:pStyle w:val="Heading2"/>
      </w:pPr>
      <w:r>
        <w:t xml:space="preserve">Problem #2 – </w:t>
      </w:r>
      <w:r w:rsidR="00C139FD">
        <w:t xml:space="preserve">Generate </w:t>
      </w:r>
      <w:r>
        <w:t>PDF Aggregated Sales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aggregated r</w:t>
      </w:r>
      <w:bookmarkStart w:id="0" w:name="_GoBack"/>
      <w:bookmarkEnd w:id="0"/>
      <w:r w:rsidRPr="00DC320B">
        <w:rPr>
          <w:b/>
        </w:rPr>
        <w:t>eport</w:t>
      </w:r>
      <w:r>
        <w:t xml:space="preserve"> summarizing the sales from all supermarkets for all available dates</w:t>
      </w:r>
      <w:r w:rsidR="00C139FD">
        <w:t xml:space="preserve"> from the SQL Server</w:t>
      </w:r>
      <w:r>
        <w:t>.</w:t>
      </w:r>
    </w:p>
    <w:p w:rsidR="00070960" w:rsidRDefault="00070960" w:rsidP="00CC2004">
      <w:r>
        <w:lastRenderedPageBreak/>
        <w:t xml:space="preserve">The </w:t>
      </w:r>
      <w:r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should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lastRenderedPageBreak/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10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>XML Sales Report by Vendors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aggregated sales report by dates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556584" w:rsidRDefault="00301631" w:rsidP="00E37BF3">
      <w:r>
        <w:lastRenderedPageBreak/>
        <w:t>Save the report in a file named “</w:t>
      </w:r>
      <w:r w:rsidRPr="00301631">
        <w:rPr>
          <w:b/>
        </w:rPr>
        <w:t>Sales-by-Vendors-report.xml</w:t>
      </w:r>
      <w:r>
        <w:t>”.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Product Report</w:t>
      </w:r>
      <w:r w:rsidR="00E838F0">
        <w:t>s</w:t>
      </w:r>
      <w:r w:rsidR="00D64307">
        <w:t xml:space="preserve"> (JSON)</w:t>
      </w:r>
    </w:p>
    <w:p w:rsidR="00E838F0" w:rsidRDefault="001842A5" w:rsidP="00F50D4C">
      <w:r>
        <w:t>Your task is to write a program to c</w:t>
      </w:r>
      <w:r w:rsidR="00C2724A">
        <w:t xml:space="preserve">reate a </w:t>
      </w:r>
      <w:r w:rsidR="00C2724A" w:rsidRPr="00C2724A">
        <w:rPr>
          <w:b/>
        </w:rPr>
        <w:t>product 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as JSON documents in </w:t>
      </w:r>
      <w:r w:rsidR="00C2724A" w:rsidRPr="00C2724A">
        <w:rPr>
          <w:b/>
          <w:noProof/>
        </w:rPr>
        <w:t>MongoDB</w:t>
      </w:r>
      <w:r w:rsidR="006D5CA6" w:rsidRPr="006D5CA6">
        <w:rPr>
          <w:noProof/>
        </w:rPr>
        <w:t xml:space="preserve"> (you may add</w:t>
      </w:r>
      <w:r w:rsidR="006D5CA6">
        <w:t xml:space="preserve"> additional primary key)</w:t>
      </w:r>
      <w:r w:rsidR="00C2724A">
        <w:t xml:space="preserve">. All product reports should look like the sample below and should be saved in the </w:t>
      </w:r>
      <w:r w:rsidR="00C2724A" w:rsidRPr="00C2724A">
        <w:rPr>
          <w:b/>
          <w:noProof/>
        </w:rPr>
        <w:t>MongoDB</w:t>
      </w:r>
      <w:r w:rsidR="00C2724A">
        <w:t xml:space="preserve"> database as well as in the file system (in a folder called “</w:t>
      </w:r>
      <w:r w:rsidR="00C2724A" w:rsidRPr="00C2724A">
        <w:rPr>
          <w:b/>
        </w:rPr>
        <w:t>Product-Reports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product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JSON loaded in the </w:t>
      </w:r>
      <w:r>
        <w:rPr>
          <w:noProof/>
        </w:rPr>
        <w:t>MongoDB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Vendor </w:t>
      </w:r>
      <w:r>
        <w:t>Expenses</w:t>
      </w:r>
      <w:r w:rsidR="001842A5">
        <w:t xml:space="preserve"> from XML</w:t>
      </w:r>
    </w:p>
    <w:p w:rsidR="00B62664" w:rsidRDefault="00B62664" w:rsidP="00B62664">
      <w:r>
        <w:t xml:space="preserve">You are given an </w:t>
      </w:r>
      <w:r w:rsidRPr="00B62664">
        <w:rPr>
          <w:b/>
        </w:rPr>
        <w:t>XML file</w:t>
      </w:r>
      <w:r>
        <w:t xml:space="preserve"> </w:t>
      </w:r>
      <w:r w:rsidRPr="00B62664">
        <w:rPr>
          <w:b/>
        </w:rPr>
        <w:t>Vendors-Expenses.xml</w:t>
      </w:r>
      <w:r>
        <w:t xml:space="preserve"> holding the expenses of all vendors by months in the following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>read the expense</w:t>
      </w:r>
      <w:r w:rsidR="0003314B">
        <w:rPr>
          <w:b/>
        </w:rPr>
        <w:t>s</w:t>
      </w:r>
      <w:r w:rsidR="0003314B" w:rsidRPr="0003314B">
        <w:t xml:space="preserve"> 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>the expenses</w:t>
      </w:r>
      <w:r>
        <w:t xml:space="preserve"> in the </w:t>
      </w:r>
      <w:r w:rsidRPr="00B62664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expenses.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expenses loaded in the SQL Server; expenses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 </w:t>
      </w:r>
      <w:r w:rsidR="00B668B5">
        <w:t>Vendors</w:t>
      </w:r>
      <w:r w:rsidR="00963068">
        <w:t xml:space="preserve"> </w:t>
      </w:r>
      <w:r>
        <w:t>Total Report</w:t>
      </w:r>
      <w:r w:rsidR="00F24431">
        <w:t xml:space="preserve"> (Excel)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>
        <w:t xml:space="preserve"> holding the </w:t>
      </w:r>
      <w:r w:rsidRPr="006320C6">
        <w:rPr>
          <w:b/>
        </w:rPr>
        <w:t>taxes</w:t>
      </w:r>
      <w:r>
        <w:t xml:space="preserve"> for each product in the following format: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Pr="00F50D4C">
        <w:rPr>
          <w:b/>
          <w:noProof/>
        </w:rPr>
        <w:t>MongoDB</w:t>
      </w:r>
      <w:r w:rsidRPr="00F50D4C">
        <w:rPr>
          <w:b/>
        </w:rPr>
        <w:t xml:space="preserve"> database</w:t>
      </w:r>
      <w:r>
        <w:t xml:space="preserve"> of product reports</w:t>
      </w:r>
      <w:r w:rsidR="00F35B1C">
        <w:t xml:space="preserve">, </w:t>
      </w:r>
      <w:r w:rsidR="00505A90">
        <w:rPr>
          <w:b/>
        </w:rPr>
        <w:t>read</w:t>
      </w:r>
      <w:r w:rsidR="00F35B1C" w:rsidRPr="00F35B1C">
        <w:rPr>
          <w:b/>
        </w:rPr>
        <w:t xml:space="preserve"> </w:t>
      </w:r>
      <w:r w:rsidR="004F7ECF">
        <w:rPr>
          <w:b/>
        </w:rPr>
        <w:t>the product</w:t>
      </w:r>
      <w:r w:rsidR="00F35B1C" w:rsidRPr="00F35B1C">
        <w:rPr>
          <w:b/>
        </w:rPr>
        <w:t xml:space="preserve"> </w:t>
      </w:r>
      <w:r w:rsidR="00781100">
        <w:rPr>
          <w:b/>
        </w:rPr>
        <w:t xml:space="preserve">taxes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called “</w:t>
      </w:r>
      <w:r w:rsidRPr="00F50D4C">
        <w:rPr>
          <w:b/>
        </w:rPr>
        <w:t>Products-Total-Report.xls</w:t>
      </w:r>
      <w:r w:rsidR="00F24431">
        <w:rPr>
          <w:b/>
        </w:rPr>
        <w:t>x</w:t>
      </w:r>
      <w:r>
        <w:t>” holding the following information</w:t>
      </w:r>
      <w:r w:rsidR="00466846">
        <w:t xml:space="preserve"> </w:t>
      </w:r>
      <w:r w:rsidR="00466846" w:rsidRPr="00466846">
        <w:rPr>
          <w:b/>
        </w:rPr>
        <w:t>for the current month</w:t>
      </w:r>
      <w:r w:rsidR="00466846">
        <w:t xml:space="preserve"> (e.g. July 2013)</w:t>
      </w:r>
      <w:r>
        <w:t>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lastRenderedPageBreak/>
        <w:t xml:space="preserve">You are </w:t>
      </w:r>
      <w:r w:rsidR="00505A90" w:rsidRPr="00505A90">
        <w:rPr>
          <w:b/>
        </w:rPr>
        <w:t>not</w:t>
      </w:r>
      <w:r w:rsidR="00505A90">
        <w:t xml:space="preserve"> </w:t>
      </w:r>
      <w:r>
        <w:t>allowed to connect to the SQL Server or MySQL databases to read information about the vendors</w:t>
      </w:r>
      <w:r w:rsidR="00E62D6A">
        <w:t xml:space="preserve"> / products / sales</w:t>
      </w:r>
      <w:r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>
        <w:rPr>
          <w:noProof/>
        </w:rPr>
        <w:t>MongoDB</w:t>
      </w:r>
      <w:r>
        <w:t xml:space="preserve"> database. </w:t>
      </w:r>
      <w:r w:rsidRPr="00A17FA8">
        <w:rPr>
          <w:b/>
        </w:rPr>
        <w:t>Output</w:t>
      </w:r>
      <w:r>
        <w:t xml:space="preserve">: Excel 2007 </w:t>
      </w:r>
      <w:proofErr w:type="gramStart"/>
      <w:r>
        <w:t>file</w:t>
      </w:r>
      <w:proofErr w:type="gramEnd"/>
      <w:r>
        <w:t xml:space="preserve"> 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t>Additional Requirements</w:t>
      </w:r>
    </w:p>
    <w:p w:rsidR="00070960" w:rsidRPr="00173C40" w:rsidRDefault="00070960" w:rsidP="00070960">
      <w:pPr>
        <w:numPr>
          <w:ilvl w:val="0"/>
          <w:numId w:val="9"/>
        </w:numPr>
      </w:pPr>
      <w:r w:rsidRPr="00173C40">
        <w:t>Your main program logic should be a C# application</w:t>
      </w:r>
      <w:r w:rsidR="002A6C6F" w:rsidRPr="00173C40">
        <w:t xml:space="preserve"> (a set of modules, executed sequentially one after another)</w:t>
      </w:r>
      <w:r w:rsidRPr="00173C40">
        <w:t>.</w:t>
      </w:r>
    </w:p>
    <w:p w:rsidR="00763847" w:rsidRPr="00173C40" w:rsidRDefault="00763847" w:rsidP="00D544FE">
      <w:pPr>
        <w:numPr>
          <w:ilvl w:val="0"/>
          <w:numId w:val="9"/>
        </w:numPr>
      </w:pPr>
      <w:r w:rsidRPr="00173C40">
        <w:t xml:space="preserve">Use non-commercial </w:t>
      </w:r>
      <w:r w:rsidR="002A6C6F" w:rsidRPr="00173C40">
        <w:t xml:space="preserve">library </w:t>
      </w:r>
      <w:r w:rsidRPr="00173C40">
        <w:t>to read the ZIP file.</w:t>
      </w:r>
    </w:p>
    <w:p w:rsidR="00C94013" w:rsidRPr="00173C40" w:rsidRDefault="00C94013" w:rsidP="00C94013">
      <w:pPr>
        <w:numPr>
          <w:ilvl w:val="0"/>
          <w:numId w:val="9"/>
        </w:numPr>
      </w:pPr>
      <w:r w:rsidRPr="00173C40">
        <w:t xml:space="preserve">For reading the Excel 2003 files </w:t>
      </w:r>
      <w:r w:rsidRPr="00173C40">
        <w:rPr>
          <w:noProof/>
        </w:rPr>
        <w:t>(.xls)</w:t>
      </w:r>
      <w:r w:rsidRPr="00173C40">
        <w:t xml:space="preserve"> use ADO.NET (without ORM or third-party libraries).</w:t>
      </w:r>
    </w:p>
    <w:p w:rsidR="00070960" w:rsidRPr="00173C40" w:rsidRDefault="00070960" w:rsidP="00070960">
      <w:pPr>
        <w:numPr>
          <w:ilvl w:val="0"/>
          <w:numId w:val="9"/>
        </w:numPr>
      </w:pPr>
      <w:r w:rsidRPr="00173C40">
        <w:t xml:space="preserve">MySQL should be accessed through </w:t>
      </w:r>
      <w:r w:rsidRPr="00173C40">
        <w:rPr>
          <w:noProof/>
        </w:rPr>
        <w:t>OpenAccess</w:t>
      </w:r>
      <w:r w:rsidRPr="00173C40">
        <w:t xml:space="preserve"> ORM.</w:t>
      </w:r>
      <w:r w:rsidR="002A6C6F" w:rsidRPr="00173C40">
        <w:t xml:space="preserve"> </w:t>
      </w:r>
    </w:p>
    <w:p w:rsidR="00F803CC" w:rsidRPr="00173C40" w:rsidRDefault="00F803CC" w:rsidP="00070960">
      <w:pPr>
        <w:numPr>
          <w:ilvl w:val="0"/>
          <w:numId w:val="9"/>
        </w:numPr>
      </w:pPr>
      <w:r w:rsidRPr="00173C40">
        <w:t xml:space="preserve">SQL Server should be accessed through </w:t>
      </w:r>
      <w:r w:rsidRPr="00173C40">
        <w:rPr>
          <w:noProof/>
        </w:rPr>
        <w:t>Entity Framework</w:t>
      </w:r>
      <w:r w:rsidRPr="00173C40">
        <w:t>.</w:t>
      </w:r>
    </w:p>
    <w:p w:rsidR="002A6C6F" w:rsidRPr="00173C40" w:rsidRDefault="002A6C6F" w:rsidP="00070960">
      <w:pPr>
        <w:numPr>
          <w:ilvl w:val="0"/>
          <w:numId w:val="9"/>
        </w:numPr>
      </w:pPr>
      <w:r w:rsidRPr="00173C40"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E56430" w:rsidP="00C94013">
      <w:pPr>
        <w:numPr>
          <w:ilvl w:val="0"/>
          <w:numId w:val="9"/>
        </w:numPr>
      </w:pPr>
      <w:r>
        <w:t>For JSON serialization you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14" w:rsidRDefault="00BB6214">
      <w:r>
        <w:separator/>
      </w:r>
    </w:p>
  </w:endnote>
  <w:endnote w:type="continuationSeparator" w:id="0">
    <w:p w:rsidR="00BB6214" w:rsidRDefault="00BB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73C40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73C40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BB621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14" w:rsidRDefault="00BB6214">
      <w:r>
        <w:separator/>
      </w:r>
    </w:p>
  </w:footnote>
  <w:footnote w:type="continuationSeparator" w:id="0">
    <w:p w:rsidR="00BB6214" w:rsidRDefault="00BB6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BB621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1BE2"/>
    <w:rsid w:val="00032CF8"/>
    <w:rsid w:val="0003314B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C300D"/>
    <w:rsid w:val="000C33D0"/>
    <w:rsid w:val="000D1B7A"/>
    <w:rsid w:val="000E0B5E"/>
    <w:rsid w:val="000E197A"/>
    <w:rsid w:val="000E494F"/>
    <w:rsid w:val="000E532F"/>
    <w:rsid w:val="000E6EA7"/>
    <w:rsid w:val="001047C0"/>
    <w:rsid w:val="001248BE"/>
    <w:rsid w:val="00127768"/>
    <w:rsid w:val="00134C58"/>
    <w:rsid w:val="0014677B"/>
    <w:rsid w:val="001510E9"/>
    <w:rsid w:val="0015630B"/>
    <w:rsid w:val="001719DC"/>
    <w:rsid w:val="00173C40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6BF2"/>
    <w:rsid w:val="001E177B"/>
    <w:rsid w:val="001E1F24"/>
    <w:rsid w:val="00213EAA"/>
    <w:rsid w:val="0022155A"/>
    <w:rsid w:val="002256CC"/>
    <w:rsid w:val="00234452"/>
    <w:rsid w:val="0025114C"/>
    <w:rsid w:val="00270DD5"/>
    <w:rsid w:val="0027273B"/>
    <w:rsid w:val="002730AA"/>
    <w:rsid w:val="00280B2F"/>
    <w:rsid w:val="00282344"/>
    <w:rsid w:val="002868AD"/>
    <w:rsid w:val="00286DDB"/>
    <w:rsid w:val="002A04B2"/>
    <w:rsid w:val="002A6C6F"/>
    <w:rsid w:val="002B6B03"/>
    <w:rsid w:val="002C1485"/>
    <w:rsid w:val="002C6AC0"/>
    <w:rsid w:val="002D3733"/>
    <w:rsid w:val="002D625A"/>
    <w:rsid w:val="002F27CA"/>
    <w:rsid w:val="002F2EA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57B88"/>
    <w:rsid w:val="003606FD"/>
    <w:rsid w:val="00360B4D"/>
    <w:rsid w:val="00361CF6"/>
    <w:rsid w:val="003625C6"/>
    <w:rsid w:val="00380B60"/>
    <w:rsid w:val="00392E78"/>
    <w:rsid w:val="003A24B4"/>
    <w:rsid w:val="003A4BA8"/>
    <w:rsid w:val="003B0BA0"/>
    <w:rsid w:val="003B312B"/>
    <w:rsid w:val="003C355F"/>
    <w:rsid w:val="003C6947"/>
    <w:rsid w:val="003D2B08"/>
    <w:rsid w:val="003E238C"/>
    <w:rsid w:val="003F0025"/>
    <w:rsid w:val="003F3A33"/>
    <w:rsid w:val="003F76FC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B0D5C"/>
    <w:rsid w:val="005C1CEC"/>
    <w:rsid w:val="005D3F6F"/>
    <w:rsid w:val="005D52F9"/>
    <w:rsid w:val="005E61B0"/>
    <w:rsid w:val="005F1E66"/>
    <w:rsid w:val="006001FA"/>
    <w:rsid w:val="006029FA"/>
    <w:rsid w:val="00604540"/>
    <w:rsid w:val="00605BD1"/>
    <w:rsid w:val="00610A1F"/>
    <w:rsid w:val="0061142D"/>
    <w:rsid w:val="00617DBF"/>
    <w:rsid w:val="006320C6"/>
    <w:rsid w:val="00634698"/>
    <w:rsid w:val="00636D60"/>
    <w:rsid w:val="00647AF5"/>
    <w:rsid w:val="006525F2"/>
    <w:rsid w:val="00660EC8"/>
    <w:rsid w:val="00663699"/>
    <w:rsid w:val="00670205"/>
    <w:rsid w:val="00682892"/>
    <w:rsid w:val="00686F82"/>
    <w:rsid w:val="00697687"/>
    <w:rsid w:val="006A030B"/>
    <w:rsid w:val="006A74A5"/>
    <w:rsid w:val="006B01AC"/>
    <w:rsid w:val="006B13C8"/>
    <w:rsid w:val="006C1A3A"/>
    <w:rsid w:val="006C4D39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33200"/>
    <w:rsid w:val="00750E5D"/>
    <w:rsid w:val="00753A30"/>
    <w:rsid w:val="00756610"/>
    <w:rsid w:val="00760400"/>
    <w:rsid w:val="00763847"/>
    <w:rsid w:val="0077692E"/>
    <w:rsid w:val="00781100"/>
    <w:rsid w:val="00786BD5"/>
    <w:rsid w:val="00787F60"/>
    <w:rsid w:val="00790B8C"/>
    <w:rsid w:val="00792CC8"/>
    <w:rsid w:val="007945E7"/>
    <w:rsid w:val="0079766E"/>
    <w:rsid w:val="007A5892"/>
    <w:rsid w:val="007B2F61"/>
    <w:rsid w:val="007C0026"/>
    <w:rsid w:val="007C4F57"/>
    <w:rsid w:val="007D25D0"/>
    <w:rsid w:val="007D7773"/>
    <w:rsid w:val="007E3DB6"/>
    <w:rsid w:val="007E682E"/>
    <w:rsid w:val="007F6565"/>
    <w:rsid w:val="00800BC7"/>
    <w:rsid w:val="008069D4"/>
    <w:rsid w:val="00812E48"/>
    <w:rsid w:val="00822482"/>
    <w:rsid w:val="00823DEE"/>
    <w:rsid w:val="00827AA4"/>
    <w:rsid w:val="0083015F"/>
    <w:rsid w:val="008471B5"/>
    <w:rsid w:val="00847872"/>
    <w:rsid w:val="0086473A"/>
    <w:rsid w:val="00865AB8"/>
    <w:rsid w:val="0087049B"/>
    <w:rsid w:val="008758B8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6DCA"/>
    <w:rsid w:val="00977449"/>
    <w:rsid w:val="00990D60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7FA8"/>
    <w:rsid w:val="00A21F9C"/>
    <w:rsid w:val="00A271AE"/>
    <w:rsid w:val="00A612C5"/>
    <w:rsid w:val="00A66D6C"/>
    <w:rsid w:val="00A74A55"/>
    <w:rsid w:val="00A85672"/>
    <w:rsid w:val="00A87B47"/>
    <w:rsid w:val="00A9626F"/>
    <w:rsid w:val="00A97129"/>
    <w:rsid w:val="00AB4606"/>
    <w:rsid w:val="00AC73A6"/>
    <w:rsid w:val="00AC7895"/>
    <w:rsid w:val="00B05F43"/>
    <w:rsid w:val="00B13659"/>
    <w:rsid w:val="00B205EC"/>
    <w:rsid w:val="00B21BD9"/>
    <w:rsid w:val="00B222C7"/>
    <w:rsid w:val="00B409DD"/>
    <w:rsid w:val="00B42CD8"/>
    <w:rsid w:val="00B47F9A"/>
    <w:rsid w:val="00B6082A"/>
    <w:rsid w:val="00B62664"/>
    <w:rsid w:val="00B65A45"/>
    <w:rsid w:val="00B65F4B"/>
    <w:rsid w:val="00B668B5"/>
    <w:rsid w:val="00B66C56"/>
    <w:rsid w:val="00B8107E"/>
    <w:rsid w:val="00B8305B"/>
    <w:rsid w:val="00B864B2"/>
    <w:rsid w:val="00BA08C1"/>
    <w:rsid w:val="00BB17A9"/>
    <w:rsid w:val="00BB222F"/>
    <w:rsid w:val="00BB6214"/>
    <w:rsid w:val="00BC389A"/>
    <w:rsid w:val="00BD4535"/>
    <w:rsid w:val="00BD68FF"/>
    <w:rsid w:val="00BF1CB7"/>
    <w:rsid w:val="00BF5A2C"/>
    <w:rsid w:val="00C03AED"/>
    <w:rsid w:val="00C106CA"/>
    <w:rsid w:val="00C139FD"/>
    <w:rsid w:val="00C17D8D"/>
    <w:rsid w:val="00C26319"/>
    <w:rsid w:val="00C2724A"/>
    <w:rsid w:val="00C3422D"/>
    <w:rsid w:val="00C420D7"/>
    <w:rsid w:val="00C56D5B"/>
    <w:rsid w:val="00C626FC"/>
    <w:rsid w:val="00C74A16"/>
    <w:rsid w:val="00C75802"/>
    <w:rsid w:val="00C80649"/>
    <w:rsid w:val="00C90C64"/>
    <w:rsid w:val="00C94013"/>
    <w:rsid w:val="00CA1113"/>
    <w:rsid w:val="00CA693F"/>
    <w:rsid w:val="00CB7622"/>
    <w:rsid w:val="00CC074D"/>
    <w:rsid w:val="00CC0A1F"/>
    <w:rsid w:val="00CC0E90"/>
    <w:rsid w:val="00CC2004"/>
    <w:rsid w:val="00CD5582"/>
    <w:rsid w:val="00CD587F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57750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4431"/>
    <w:rsid w:val="00F30CB3"/>
    <w:rsid w:val="00F35B1C"/>
    <w:rsid w:val="00F35CD4"/>
    <w:rsid w:val="00F44305"/>
    <w:rsid w:val="00F45DE6"/>
    <w:rsid w:val="00F5031A"/>
    <w:rsid w:val="00F50D4C"/>
    <w:rsid w:val="00F619FF"/>
    <w:rsid w:val="00F62CEE"/>
    <w:rsid w:val="00F642FA"/>
    <w:rsid w:val="00F7198E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Sample-Aggregated-Sales-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NAKOV\Databases\2013\18.%20Databases%20Team%20Work%20Project\Databases-Teamwork-Practical-Project\Sample-Sales-Report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736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10007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Nadi</cp:lastModifiedBy>
  <cp:revision>108</cp:revision>
  <cp:lastPrinted>2009-11-24T10:33:00Z</cp:lastPrinted>
  <dcterms:created xsi:type="dcterms:W3CDTF">2013-07-18T18:19:00Z</dcterms:created>
  <dcterms:modified xsi:type="dcterms:W3CDTF">2013-11-26T19:59:00Z</dcterms:modified>
</cp:coreProperties>
</file>